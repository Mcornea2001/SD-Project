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2165" w14:textId="09714659" w:rsidR="008C4393" w:rsidRPr="00D047E9" w:rsidRDefault="00A967A7">
      <w:pPr>
        <w:pStyle w:val="Title"/>
        <w:jc w:val="right"/>
        <w:rPr>
          <w:rFonts w:ascii="Times New Roman" w:hAnsi="Times New Roman"/>
        </w:rPr>
      </w:pPr>
      <w:r>
        <w:t>Car Rental App</w:t>
      </w:r>
    </w:p>
    <w:p w14:paraId="1450EAF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7F54012A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4BDA1DE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09F79400" w14:textId="77777777" w:rsidR="008C4393" w:rsidRPr="00D047E9" w:rsidRDefault="008C4393"/>
    <w:p w14:paraId="79F56903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56CA8DF3" w14:textId="77777777" w:rsidR="008C4393" w:rsidRPr="00D047E9" w:rsidRDefault="008C4393"/>
    <w:p w14:paraId="33B498D7" w14:textId="77777777" w:rsidR="008C4393" w:rsidRPr="00D047E9" w:rsidRDefault="008C4393">
      <w:pPr>
        <w:pStyle w:val="BodyText"/>
      </w:pPr>
    </w:p>
    <w:p w14:paraId="325849B9" w14:textId="77777777" w:rsidR="008C4393" w:rsidRPr="00D047E9" w:rsidRDefault="008C4393">
      <w:pPr>
        <w:pStyle w:val="BodyText"/>
      </w:pPr>
    </w:p>
    <w:p w14:paraId="0010FAFA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6790836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6C11EA64" w14:textId="77777777">
        <w:tc>
          <w:tcPr>
            <w:tcW w:w="2304" w:type="dxa"/>
          </w:tcPr>
          <w:p w14:paraId="0C3CCCB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8692C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CBA81C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A11E88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4E673198" w14:textId="77777777">
        <w:tc>
          <w:tcPr>
            <w:tcW w:w="2304" w:type="dxa"/>
          </w:tcPr>
          <w:p w14:paraId="0659E163" w14:textId="15CD846D" w:rsidR="008C4393" w:rsidRPr="00D047E9" w:rsidRDefault="00A967A7">
            <w:pPr>
              <w:pStyle w:val="Tabletext"/>
            </w:pPr>
            <w:r>
              <w:t>22.03.2023</w:t>
            </w:r>
          </w:p>
        </w:tc>
        <w:tc>
          <w:tcPr>
            <w:tcW w:w="1152" w:type="dxa"/>
          </w:tcPr>
          <w:p w14:paraId="41284B89" w14:textId="6E04FC24" w:rsidR="008C4393" w:rsidRPr="00D047E9" w:rsidRDefault="00A967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1E6A5EE" w14:textId="24DF6E6F" w:rsidR="008C4393" w:rsidRPr="00D047E9" w:rsidRDefault="00A967A7">
            <w:pPr>
              <w:pStyle w:val="Tabletext"/>
            </w:pPr>
            <w:r>
              <w:t>Sketching initial use-cases and detailing a few of them</w:t>
            </w:r>
          </w:p>
        </w:tc>
        <w:tc>
          <w:tcPr>
            <w:tcW w:w="2304" w:type="dxa"/>
          </w:tcPr>
          <w:p w14:paraId="48786929" w14:textId="6F54F2D4" w:rsidR="008C4393" w:rsidRPr="00D047E9" w:rsidRDefault="00A967A7">
            <w:pPr>
              <w:pStyle w:val="Tabletext"/>
            </w:pPr>
            <w:r>
              <w:t>Cornea Mihai</w:t>
            </w:r>
          </w:p>
        </w:tc>
      </w:tr>
      <w:tr w:rsidR="008C4393" w:rsidRPr="00D047E9" w14:paraId="08C473BF" w14:textId="77777777">
        <w:tc>
          <w:tcPr>
            <w:tcW w:w="2304" w:type="dxa"/>
          </w:tcPr>
          <w:p w14:paraId="67E67D0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057ED42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835C3C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1A4C27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9DE22F9" w14:textId="77777777">
        <w:tc>
          <w:tcPr>
            <w:tcW w:w="2304" w:type="dxa"/>
          </w:tcPr>
          <w:p w14:paraId="7399222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4C1169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E8CEE5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FA00B4B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5D78348" w14:textId="77777777">
        <w:tc>
          <w:tcPr>
            <w:tcW w:w="2304" w:type="dxa"/>
          </w:tcPr>
          <w:p w14:paraId="69F0856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B3B475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C2CBCE8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B57E421" w14:textId="77777777" w:rsidR="008C4393" w:rsidRPr="00D047E9" w:rsidRDefault="008C4393">
            <w:pPr>
              <w:pStyle w:val="Tabletext"/>
            </w:pPr>
          </w:p>
        </w:tc>
      </w:tr>
    </w:tbl>
    <w:p w14:paraId="07D42AF7" w14:textId="77777777" w:rsidR="008C4393" w:rsidRPr="00D047E9" w:rsidRDefault="008C4393"/>
    <w:p w14:paraId="7180F5FB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B699D7C" w14:textId="77777777" w:rsidR="00D047E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DCB8F44" w14:textId="77777777" w:rsidR="00D047E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543E8DD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394932DD" w14:textId="77777777" w:rsidR="008C4393" w:rsidRPr="00D047E9" w:rsidRDefault="008C4393" w:rsidP="00D047E9">
      <w:pPr>
        <w:pStyle w:val="InfoBlue"/>
      </w:pPr>
    </w:p>
    <w:p w14:paraId="48311430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02B2B9CC" w14:textId="77777777" w:rsidR="00CB0AB8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</w:t>
      </w:r>
    </w:p>
    <w:p w14:paraId="1DE04F5B" w14:textId="3AC156A9" w:rsidR="0004741B" w:rsidRDefault="0004741B" w:rsidP="00D047E9">
      <w:pPr>
        <w:pStyle w:val="InfoBlue"/>
      </w:pPr>
    </w:p>
    <w:p w14:paraId="3A103E45" w14:textId="77777777" w:rsidR="00CB0AB8" w:rsidRDefault="00CB0AB8" w:rsidP="00CB0AB8">
      <w:pPr>
        <w:pStyle w:val="BodyText"/>
      </w:pPr>
      <w:r>
        <w:t>Use case: Rent a car</w:t>
      </w:r>
    </w:p>
    <w:p w14:paraId="1C31B93B" w14:textId="77777777" w:rsidR="00CB0AB8" w:rsidRDefault="00CB0AB8" w:rsidP="00CB0AB8">
      <w:pPr>
        <w:pStyle w:val="BodyText"/>
      </w:pPr>
      <w:r>
        <w:t>Level: User-goal level</w:t>
      </w:r>
    </w:p>
    <w:p w14:paraId="3A9BCFF2" w14:textId="77777777" w:rsidR="00CB0AB8" w:rsidRDefault="00CB0AB8" w:rsidP="00CB0AB8">
      <w:pPr>
        <w:pStyle w:val="BodyText"/>
      </w:pPr>
      <w:r>
        <w:t>Primary actor: Customer</w:t>
      </w:r>
    </w:p>
    <w:p w14:paraId="068543A5" w14:textId="77777777" w:rsidR="00CB0AB8" w:rsidRDefault="00CB0AB8" w:rsidP="00CB0AB8">
      <w:pPr>
        <w:pStyle w:val="BodyText"/>
      </w:pPr>
    </w:p>
    <w:p w14:paraId="4180C46B" w14:textId="77777777" w:rsidR="00CB0AB8" w:rsidRDefault="00CB0AB8" w:rsidP="00CB0AB8">
      <w:pPr>
        <w:pStyle w:val="BodyText"/>
      </w:pPr>
      <w:r>
        <w:t>Main success scenario:</w:t>
      </w:r>
    </w:p>
    <w:p w14:paraId="03FC0E8C" w14:textId="77777777" w:rsidR="00CB0AB8" w:rsidRDefault="00CB0AB8" w:rsidP="00CB0AB8">
      <w:pPr>
        <w:pStyle w:val="BodyText"/>
      </w:pPr>
    </w:p>
    <w:p w14:paraId="77C6C3E2" w14:textId="77777777" w:rsidR="00CB0AB8" w:rsidRDefault="00CB0AB8" w:rsidP="00CB0AB8">
      <w:pPr>
        <w:pStyle w:val="BodyText"/>
      </w:pPr>
      <w:r>
        <w:t>Customer opens the car rental app and searches for available cars based on location and date/time.</w:t>
      </w:r>
    </w:p>
    <w:p w14:paraId="1F55A9B1" w14:textId="77777777" w:rsidR="00CB0AB8" w:rsidRDefault="00CB0AB8" w:rsidP="00CB0AB8">
      <w:pPr>
        <w:pStyle w:val="BodyText"/>
      </w:pPr>
      <w:r>
        <w:t>App presents a list of available cars with details such as make, model, price, and features.</w:t>
      </w:r>
    </w:p>
    <w:p w14:paraId="345BB70E" w14:textId="77777777" w:rsidR="00CB0AB8" w:rsidRDefault="00CB0AB8" w:rsidP="00CB0AB8">
      <w:pPr>
        <w:pStyle w:val="BodyText"/>
      </w:pPr>
      <w:r>
        <w:t>Customer selects a car and chooses the rental period.</w:t>
      </w:r>
    </w:p>
    <w:p w14:paraId="3D8A6010" w14:textId="77777777" w:rsidR="00CB0AB8" w:rsidRDefault="00CB0AB8" w:rsidP="00CB0AB8">
      <w:pPr>
        <w:pStyle w:val="BodyText"/>
      </w:pPr>
      <w:r>
        <w:t>App prompts customer to provide their driver's license information and payment details.</w:t>
      </w:r>
    </w:p>
    <w:p w14:paraId="009426B3" w14:textId="77777777" w:rsidR="00CB0AB8" w:rsidRDefault="00CB0AB8" w:rsidP="00CB0AB8">
      <w:pPr>
        <w:pStyle w:val="BodyText"/>
      </w:pPr>
      <w:r>
        <w:t>Customer inputs their information and confirms the rental.</w:t>
      </w:r>
    </w:p>
    <w:p w14:paraId="4E9D4F2F" w14:textId="77777777" w:rsidR="00CB0AB8" w:rsidRDefault="00CB0AB8" w:rsidP="00CB0AB8">
      <w:pPr>
        <w:pStyle w:val="BodyText"/>
      </w:pPr>
      <w:r>
        <w:t>App confirms the rental details, including pickup/drop-off location and time, and provides a reservation number.</w:t>
      </w:r>
    </w:p>
    <w:p w14:paraId="03F393B9" w14:textId="77777777" w:rsidR="00CB0AB8" w:rsidRDefault="00CB0AB8" w:rsidP="00CB0AB8">
      <w:pPr>
        <w:pStyle w:val="BodyText"/>
      </w:pPr>
      <w:r>
        <w:t>Customer picks up the car at the designated location and presents their driver's license and reservation number to the rental agent.</w:t>
      </w:r>
    </w:p>
    <w:p w14:paraId="3276D063" w14:textId="77777777" w:rsidR="00CB0AB8" w:rsidRDefault="00CB0AB8" w:rsidP="00CB0AB8">
      <w:pPr>
        <w:pStyle w:val="BodyText"/>
      </w:pPr>
      <w:r>
        <w:t>Rental agent verifies the customer's information, checks the car for any damages, and hands over the keys.</w:t>
      </w:r>
    </w:p>
    <w:p w14:paraId="132537F1" w14:textId="77777777" w:rsidR="00CB0AB8" w:rsidRDefault="00CB0AB8" w:rsidP="00CB0AB8">
      <w:pPr>
        <w:pStyle w:val="BodyText"/>
      </w:pPr>
      <w:r>
        <w:t>Customer drives the car during the rental period.</w:t>
      </w:r>
    </w:p>
    <w:p w14:paraId="15DFC117" w14:textId="77777777" w:rsidR="00CB0AB8" w:rsidRDefault="00CB0AB8" w:rsidP="00CB0AB8">
      <w:pPr>
        <w:pStyle w:val="BodyText"/>
      </w:pPr>
      <w:r>
        <w:t>Customer returns the car to the designated location at the specified time and hands over the keys to the rental agent.</w:t>
      </w:r>
    </w:p>
    <w:p w14:paraId="43FF4D19" w14:textId="77777777" w:rsidR="00CB0AB8" w:rsidRDefault="00CB0AB8" w:rsidP="00CB0AB8">
      <w:pPr>
        <w:pStyle w:val="BodyText"/>
      </w:pPr>
      <w:r>
        <w:t>Rental agent checks the car for any damages and confirms the return with the customer.</w:t>
      </w:r>
    </w:p>
    <w:p w14:paraId="343D8556" w14:textId="77777777" w:rsidR="00CB0AB8" w:rsidRDefault="00CB0AB8" w:rsidP="00CB0AB8">
      <w:pPr>
        <w:pStyle w:val="BodyText"/>
      </w:pPr>
      <w:r>
        <w:t>Extensions:</w:t>
      </w:r>
    </w:p>
    <w:p w14:paraId="3730F222" w14:textId="77777777" w:rsidR="00CB0AB8" w:rsidRDefault="00CB0AB8" w:rsidP="00CB0AB8">
      <w:pPr>
        <w:pStyle w:val="BodyText"/>
      </w:pPr>
    </w:p>
    <w:p w14:paraId="6BC5DD89" w14:textId="77777777" w:rsidR="00CB0AB8" w:rsidRDefault="00CB0AB8" w:rsidP="00CB0AB8">
      <w:pPr>
        <w:pStyle w:val="BodyText"/>
      </w:pPr>
      <w:r>
        <w:t>If no cars are available, the app informs the customer and suggests alternative options.</w:t>
      </w:r>
    </w:p>
    <w:p w14:paraId="20D0D326" w14:textId="77777777" w:rsidR="00CB0AB8" w:rsidRDefault="00CB0AB8" w:rsidP="00CB0AB8">
      <w:pPr>
        <w:pStyle w:val="BodyText"/>
      </w:pPr>
      <w:r>
        <w:t>If the customer enters invalid or incomplete information, the app prompts them to correct it.</w:t>
      </w:r>
    </w:p>
    <w:p w14:paraId="06410E62" w14:textId="77777777" w:rsidR="00CB0AB8" w:rsidRDefault="00CB0AB8" w:rsidP="00CB0AB8">
      <w:pPr>
        <w:pStyle w:val="BodyText"/>
      </w:pPr>
      <w:r>
        <w:t>If the customer fails to pick up the car at the designated time and location, the app cancels the reservation and charges a fee.</w:t>
      </w:r>
    </w:p>
    <w:p w14:paraId="26265296" w14:textId="08D17436" w:rsidR="00CB0AB8" w:rsidRPr="00CB0AB8" w:rsidRDefault="00CB0AB8" w:rsidP="00CB0AB8">
      <w:pPr>
        <w:pStyle w:val="BodyText"/>
      </w:pPr>
      <w:r>
        <w:t>If the customer returns the car with damages, the rental agent assesses the damage and charges the customer accordingly.</w:t>
      </w:r>
    </w:p>
    <w:p w14:paraId="7257B3CC" w14:textId="66843FEA" w:rsidR="00CB0AB8" w:rsidRDefault="00CB0AB8" w:rsidP="00CB0AB8">
      <w:pPr>
        <w:pStyle w:val="BodyText"/>
      </w:pPr>
    </w:p>
    <w:p w14:paraId="7A94DB08" w14:textId="163EAC45" w:rsidR="00CB0AB8" w:rsidRDefault="00CB0AB8" w:rsidP="00CB0AB8">
      <w:pPr>
        <w:pStyle w:val="BodyText"/>
      </w:pPr>
    </w:p>
    <w:p w14:paraId="31606155" w14:textId="77777777" w:rsidR="00CB0AB8" w:rsidRDefault="00CB0AB8" w:rsidP="00CB0AB8">
      <w:pPr>
        <w:pStyle w:val="BodyText"/>
      </w:pPr>
      <w:r>
        <w:lastRenderedPageBreak/>
        <w:t>Use case: Modify car details</w:t>
      </w:r>
    </w:p>
    <w:p w14:paraId="5982C7A7" w14:textId="77777777" w:rsidR="00CB0AB8" w:rsidRDefault="00CB0AB8" w:rsidP="00CB0AB8">
      <w:pPr>
        <w:pStyle w:val="BodyText"/>
      </w:pPr>
      <w:r>
        <w:t>Level: Sub-function level</w:t>
      </w:r>
    </w:p>
    <w:p w14:paraId="09324057" w14:textId="77777777" w:rsidR="00CB0AB8" w:rsidRDefault="00CB0AB8" w:rsidP="00CB0AB8">
      <w:pPr>
        <w:pStyle w:val="BodyText"/>
      </w:pPr>
      <w:r>
        <w:t>Primary actor: Admin</w:t>
      </w:r>
    </w:p>
    <w:p w14:paraId="67DB07F2" w14:textId="77777777" w:rsidR="00CB0AB8" w:rsidRDefault="00CB0AB8" w:rsidP="00CB0AB8">
      <w:pPr>
        <w:pStyle w:val="BodyText"/>
      </w:pPr>
    </w:p>
    <w:p w14:paraId="58CCAD8C" w14:textId="77777777" w:rsidR="00CB0AB8" w:rsidRDefault="00CB0AB8" w:rsidP="00CB0AB8">
      <w:pPr>
        <w:pStyle w:val="BodyText"/>
      </w:pPr>
      <w:r>
        <w:t>Main success scenario:</w:t>
      </w:r>
    </w:p>
    <w:p w14:paraId="3F2ABD82" w14:textId="77777777" w:rsidR="00CB0AB8" w:rsidRDefault="00CB0AB8" w:rsidP="00CB0AB8">
      <w:pPr>
        <w:pStyle w:val="BodyText"/>
      </w:pPr>
    </w:p>
    <w:p w14:paraId="65B50269" w14:textId="77777777" w:rsidR="00CB0AB8" w:rsidRDefault="00CB0AB8" w:rsidP="00CB0AB8">
      <w:pPr>
        <w:pStyle w:val="BodyText"/>
      </w:pPr>
      <w:r>
        <w:t>The admin logs into the car rental app.</w:t>
      </w:r>
    </w:p>
    <w:p w14:paraId="6C2A5C58" w14:textId="77777777" w:rsidR="00CB0AB8" w:rsidRDefault="00CB0AB8" w:rsidP="00CB0AB8">
      <w:pPr>
        <w:pStyle w:val="BodyText"/>
      </w:pPr>
      <w:r>
        <w:t>The admin navigates to the "Car Management" section of the app.</w:t>
      </w:r>
    </w:p>
    <w:p w14:paraId="302592E2" w14:textId="77777777" w:rsidR="00CB0AB8" w:rsidRDefault="00CB0AB8" w:rsidP="00CB0AB8">
      <w:pPr>
        <w:pStyle w:val="BodyText"/>
      </w:pPr>
      <w:r>
        <w:t>The admin selects the car they want to modify.</w:t>
      </w:r>
    </w:p>
    <w:p w14:paraId="2C80A5C5" w14:textId="77777777" w:rsidR="00CB0AB8" w:rsidRDefault="00CB0AB8" w:rsidP="00CB0AB8">
      <w:pPr>
        <w:pStyle w:val="BodyText"/>
      </w:pPr>
      <w:r>
        <w:t>The app displays the current details of the selected car, such as its make, model, year, and price.</w:t>
      </w:r>
    </w:p>
    <w:p w14:paraId="5E643CD9" w14:textId="77777777" w:rsidR="00CB0AB8" w:rsidRDefault="00CB0AB8" w:rsidP="00CB0AB8">
      <w:pPr>
        <w:pStyle w:val="BodyText"/>
      </w:pPr>
      <w:r>
        <w:t>The admin modifies the details of the car as needed, such as updating the price or adding a new feature.</w:t>
      </w:r>
    </w:p>
    <w:p w14:paraId="467F3935" w14:textId="77777777" w:rsidR="00CB0AB8" w:rsidRDefault="00CB0AB8" w:rsidP="00CB0AB8">
      <w:pPr>
        <w:pStyle w:val="BodyText"/>
      </w:pPr>
      <w:r>
        <w:t>The admin saves the changes.</w:t>
      </w:r>
    </w:p>
    <w:p w14:paraId="19C28112" w14:textId="77777777" w:rsidR="00CB0AB8" w:rsidRDefault="00CB0AB8" w:rsidP="00CB0AB8">
      <w:pPr>
        <w:pStyle w:val="BodyText"/>
      </w:pPr>
      <w:r>
        <w:t>The app updates the car's details in its database and confirms the changes have been made.</w:t>
      </w:r>
    </w:p>
    <w:p w14:paraId="55DE48B5" w14:textId="77777777" w:rsidR="00CB0AB8" w:rsidRDefault="00CB0AB8" w:rsidP="00CB0AB8">
      <w:pPr>
        <w:pStyle w:val="BodyText"/>
      </w:pPr>
      <w:r>
        <w:t>The admin logs out of the app.</w:t>
      </w:r>
    </w:p>
    <w:p w14:paraId="4B98384C" w14:textId="77777777" w:rsidR="00CB0AB8" w:rsidRDefault="00CB0AB8" w:rsidP="00CB0AB8">
      <w:pPr>
        <w:pStyle w:val="BodyText"/>
      </w:pPr>
      <w:r>
        <w:t>Extensions:</w:t>
      </w:r>
    </w:p>
    <w:p w14:paraId="29B48EB5" w14:textId="77777777" w:rsidR="00CB0AB8" w:rsidRDefault="00CB0AB8" w:rsidP="00CB0AB8">
      <w:pPr>
        <w:pStyle w:val="BodyText"/>
      </w:pPr>
    </w:p>
    <w:p w14:paraId="0ED37A18" w14:textId="77777777" w:rsidR="00CB0AB8" w:rsidRDefault="00CB0AB8" w:rsidP="00CB0AB8">
      <w:pPr>
        <w:pStyle w:val="BodyText"/>
      </w:pPr>
      <w:r>
        <w:t>If the admin enters invalid data when modifying the car details, such as a non-numeric price or an invalid model year, the app displays an error message and prevents the changes from being saved.</w:t>
      </w:r>
    </w:p>
    <w:p w14:paraId="7D639094" w14:textId="61FF9101" w:rsidR="00CB0AB8" w:rsidRPr="00CB0AB8" w:rsidRDefault="00CB0AB8" w:rsidP="00CB0AB8">
      <w:pPr>
        <w:pStyle w:val="BodyText"/>
      </w:pPr>
      <w:r>
        <w:t>If the admin selects a car that is currently rented out, the app displays a message informing the admin that the car cannot be modified at this time.</w:t>
      </w:r>
    </w:p>
    <w:p w14:paraId="53602419" w14:textId="6265EF03"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7B8F4158" w14:textId="41CAC574" w:rsidR="00A967A7" w:rsidRDefault="00A967A7" w:rsidP="00A967A7"/>
    <w:p w14:paraId="1B05CFFB" w14:textId="642B0FAF" w:rsidR="00A967A7" w:rsidRPr="00A967A7" w:rsidRDefault="00A967A7" w:rsidP="00A967A7">
      <w:r>
        <w:t>Use-case diagram for the user</w:t>
      </w:r>
    </w:p>
    <w:p w14:paraId="69245E18" w14:textId="77777777" w:rsidR="00A967A7" w:rsidRDefault="00A967A7" w:rsidP="00D047E9">
      <w:pPr>
        <w:pStyle w:val="InfoBlue"/>
        <w:rPr>
          <w:noProof/>
        </w:rPr>
      </w:pPr>
    </w:p>
    <w:p w14:paraId="2A55B7A3" w14:textId="333ABF99" w:rsidR="008C4393" w:rsidRDefault="00A967A7" w:rsidP="00D047E9">
      <w:pPr>
        <w:pStyle w:val="InfoBlue"/>
        <w:rPr>
          <w:noProof/>
        </w:rPr>
      </w:pPr>
      <w:r w:rsidRPr="00BA1ADD">
        <w:rPr>
          <w:noProof/>
        </w:rPr>
        <w:lastRenderedPageBreak/>
        <w:pict w14:anchorId="6A911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57.6pt;height:336.45pt;visibility:visible;mso-wrap-style:square">
            <v:imagedata r:id="rId8" o:title=""/>
          </v:shape>
        </w:pict>
      </w:r>
    </w:p>
    <w:p w14:paraId="6FD5143D" w14:textId="5D3FDCFF" w:rsidR="00A967A7" w:rsidRDefault="00A967A7" w:rsidP="00A967A7">
      <w:pPr>
        <w:pStyle w:val="BodyText"/>
      </w:pPr>
      <w:r>
        <w:t>Use-case diagram for the administrator:</w:t>
      </w:r>
    </w:p>
    <w:p w14:paraId="760E083D" w14:textId="6FB6EE08" w:rsidR="00A967A7" w:rsidRPr="00A967A7" w:rsidRDefault="00A967A7" w:rsidP="00A967A7">
      <w:pPr>
        <w:pStyle w:val="BodyText"/>
      </w:pPr>
      <w:r w:rsidRPr="00BA1ADD">
        <w:rPr>
          <w:noProof/>
        </w:rPr>
        <w:lastRenderedPageBreak/>
        <w:pict w14:anchorId="79760DAC">
          <v:shape id="_x0000_i1026" type="#_x0000_t75" style="width:414.7pt;height:299.75pt;visibility:visible;mso-wrap-style:square">
            <v:imagedata r:id="rId9" o:title=""/>
          </v:shape>
        </w:pict>
      </w:r>
    </w:p>
    <w:sectPr w:rsidR="00A967A7" w:rsidRPr="00A967A7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3F96" w14:textId="77777777" w:rsidR="00CC155B" w:rsidRDefault="00CC155B">
      <w:pPr>
        <w:spacing w:line="240" w:lineRule="auto"/>
      </w:pPr>
      <w:r>
        <w:separator/>
      </w:r>
    </w:p>
  </w:endnote>
  <w:endnote w:type="continuationSeparator" w:id="0">
    <w:p w14:paraId="4BF4E8F6" w14:textId="77777777" w:rsidR="00CC155B" w:rsidRDefault="00CC1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427963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BB5E55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1EA38A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967A7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74DBF8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1DBB26C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7FD1" w14:textId="77777777" w:rsidR="00CC155B" w:rsidRDefault="00CC155B">
      <w:pPr>
        <w:spacing w:line="240" w:lineRule="auto"/>
      </w:pPr>
      <w:r>
        <w:separator/>
      </w:r>
    </w:p>
  </w:footnote>
  <w:footnote w:type="continuationSeparator" w:id="0">
    <w:p w14:paraId="7966B7AB" w14:textId="77777777" w:rsidR="00CC155B" w:rsidRDefault="00CC1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B341" w14:textId="77777777" w:rsidR="008C4393" w:rsidRDefault="008C4393">
    <w:pPr>
      <w:rPr>
        <w:sz w:val="24"/>
      </w:rPr>
    </w:pPr>
  </w:p>
  <w:p w14:paraId="1F4C95C3" w14:textId="77777777" w:rsidR="008C4393" w:rsidRDefault="008C4393">
    <w:pPr>
      <w:pBdr>
        <w:top w:val="single" w:sz="6" w:space="1" w:color="auto"/>
      </w:pBdr>
      <w:rPr>
        <w:sz w:val="24"/>
      </w:rPr>
    </w:pPr>
  </w:p>
  <w:p w14:paraId="581A28D0" w14:textId="3E69EC4E" w:rsidR="008C4393" w:rsidRDefault="00A967A7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Cornea Mihai</w:t>
    </w:r>
  </w:p>
  <w:p w14:paraId="7E9C9EA2" w14:textId="4A7C9E8E" w:rsidR="0004741B" w:rsidRDefault="00A967A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Group:30431</w:t>
    </w:r>
  </w:p>
  <w:p w14:paraId="597E9C58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6940C098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5B2B0AC6" w14:textId="77777777">
      <w:tc>
        <w:tcPr>
          <w:tcW w:w="6379" w:type="dxa"/>
        </w:tcPr>
        <w:p w14:paraId="77E9AFA7" w14:textId="6916AD4A" w:rsidR="008C4393" w:rsidRDefault="00A967A7">
          <w:r>
            <w:t>Car rental app</w:t>
          </w:r>
        </w:p>
      </w:tc>
      <w:tc>
        <w:tcPr>
          <w:tcW w:w="3179" w:type="dxa"/>
        </w:tcPr>
        <w:p w14:paraId="5B049DEA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459864E3" w14:textId="77777777">
      <w:tc>
        <w:tcPr>
          <w:tcW w:w="6379" w:type="dxa"/>
        </w:tcPr>
        <w:p w14:paraId="1D4935EF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CA6C9CC" w14:textId="49E79CF7" w:rsidR="008C4393" w:rsidRDefault="00570E86">
          <w:r>
            <w:t xml:space="preserve">  Date:  </w:t>
          </w:r>
          <w:r w:rsidR="00A967A7">
            <w:t>22.03.2023</w:t>
          </w:r>
        </w:p>
      </w:tc>
    </w:tr>
    <w:tr w:rsidR="008C4393" w14:paraId="2FED0A45" w14:textId="77777777">
      <w:tc>
        <w:tcPr>
          <w:tcW w:w="9558" w:type="dxa"/>
          <w:gridSpan w:val="2"/>
        </w:tcPr>
        <w:p w14:paraId="026320C6" w14:textId="77777777" w:rsidR="008C4393" w:rsidRDefault="00570E86">
          <w:r>
            <w:t>&lt;document identifier&gt;</w:t>
          </w:r>
        </w:p>
      </w:tc>
    </w:tr>
  </w:tbl>
  <w:p w14:paraId="33AFD7B4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652628">
    <w:abstractNumId w:val="0"/>
  </w:num>
  <w:num w:numId="2" w16cid:durableId="499603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05048589">
    <w:abstractNumId w:val="10"/>
  </w:num>
  <w:num w:numId="4" w16cid:durableId="379011441">
    <w:abstractNumId w:val="20"/>
  </w:num>
  <w:num w:numId="5" w16cid:durableId="1029642399">
    <w:abstractNumId w:val="15"/>
  </w:num>
  <w:num w:numId="6" w16cid:durableId="740295180">
    <w:abstractNumId w:val="14"/>
  </w:num>
  <w:num w:numId="7" w16cid:durableId="100841257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81482979">
    <w:abstractNumId w:val="2"/>
  </w:num>
  <w:num w:numId="9" w16cid:durableId="503713402">
    <w:abstractNumId w:val="19"/>
  </w:num>
  <w:num w:numId="10" w16cid:durableId="1619944597">
    <w:abstractNumId w:val="3"/>
  </w:num>
  <w:num w:numId="11" w16cid:durableId="383792218">
    <w:abstractNumId w:val="11"/>
  </w:num>
  <w:num w:numId="12" w16cid:durableId="1770660886">
    <w:abstractNumId w:val="9"/>
  </w:num>
  <w:num w:numId="13" w16cid:durableId="1191723539">
    <w:abstractNumId w:val="18"/>
  </w:num>
  <w:num w:numId="14" w16cid:durableId="1720938955">
    <w:abstractNumId w:val="8"/>
  </w:num>
  <w:num w:numId="15" w16cid:durableId="1320841598">
    <w:abstractNumId w:val="4"/>
  </w:num>
  <w:num w:numId="16" w16cid:durableId="1004162424">
    <w:abstractNumId w:val="17"/>
  </w:num>
  <w:num w:numId="17" w16cid:durableId="1888299116">
    <w:abstractNumId w:val="13"/>
  </w:num>
  <w:num w:numId="18" w16cid:durableId="1124890038">
    <w:abstractNumId w:val="5"/>
  </w:num>
  <w:num w:numId="19" w16cid:durableId="157039217">
    <w:abstractNumId w:val="12"/>
  </w:num>
  <w:num w:numId="20" w16cid:durableId="189147719">
    <w:abstractNumId w:val="6"/>
  </w:num>
  <w:num w:numId="21" w16cid:durableId="1757940964">
    <w:abstractNumId w:val="16"/>
  </w:num>
  <w:num w:numId="22" w16cid:durableId="1257445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56530F"/>
    <w:rsid w:val="00570E86"/>
    <w:rsid w:val="00664E4B"/>
    <w:rsid w:val="006C543D"/>
    <w:rsid w:val="008C4393"/>
    <w:rsid w:val="0090593F"/>
    <w:rsid w:val="00A967A7"/>
    <w:rsid w:val="00C709E3"/>
    <w:rsid w:val="00CB0AB8"/>
    <w:rsid w:val="00CC155B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EC0026"/>
  <w15:docId w15:val="{5BEBF759-5052-45F7-B1B8-D3D7ACD9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S" w:eastAsia="en-B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20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Luca Narcis Bar</cp:lastModifiedBy>
  <cp:revision>5</cp:revision>
  <dcterms:created xsi:type="dcterms:W3CDTF">2010-02-24T09:14:00Z</dcterms:created>
  <dcterms:modified xsi:type="dcterms:W3CDTF">2023-03-22T16:03:00Z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2023-03-22T16:03:56Z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d70c783e-a2e8-42c8-8244-511a3181e1f1</vt:lpwstr>
  </property>
  <property fmtid="{D5CDD505-2E9C-101B-9397-08002B2CF9AE}" pid="8" name="MSIP_Label_5b58b62f-6f94-46bd-8089-18e64b0a9abb_ContentBits">
    <vt:lpwstr>0</vt:lpwstr>
  </property>
</Properties>
</file>